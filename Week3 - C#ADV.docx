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7821FCCF" w:rsidR="00547F36" w:rsidRPr="001E6010" w:rsidRDefault="00587F4D">
      <w:pPr>
        <w:pStyle w:val="Heading1"/>
        <w:rPr>
          <w:lang w:val="it-IT"/>
        </w:rPr>
      </w:pPr>
      <w:r>
        <w:rPr>
          <w:lang w:val="it-IT"/>
        </w:rPr>
        <w:t>Test di fine settimana – Week 3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2532B9E8" w:rsidR="00547F36" w:rsidRPr="001E6010" w:rsidRDefault="002117D7">
            <w:pPr>
              <w:pStyle w:val="Informazionisullostudente"/>
            </w:pPr>
            <w:r>
              <w:t>Isabella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0B510575" w:rsidR="00547F36" w:rsidRPr="001E6010" w:rsidRDefault="002117D7">
            <w:pPr>
              <w:pStyle w:val="Informazionisullostudente"/>
            </w:pPr>
            <w:r>
              <w:t>Centofanti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006CB85A" w:rsidR="00547F36" w:rsidRPr="001E6010" w:rsidRDefault="002117D7">
            <w:pPr>
              <w:pStyle w:val="Informazionisullostudente"/>
            </w:pPr>
            <w:r>
              <w:t>04/06/2021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112945C9" w14:textId="77777777" w:rsidR="002117D7" w:rsidRDefault="00823BF3" w:rsidP="002117D7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Elencare le principali differenze tra strutture e classi.</w:t>
      </w:r>
    </w:p>
    <w:p w14:paraId="5BF5D094" w14:textId="77777777" w:rsidR="002117D7" w:rsidRDefault="002117D7" w:rsidP="002117D7">
      <w:pPr>
        <w:rPr>
          <w:rFonts w:cstheme="minorHAnsi"/>
          <w:i/>
          <w:iCs/>
          <w:sz w:val="20"/>
          <w:szCs w:val="20"/>
          <w:lang w:val="it-IT"/>
        </w:rPr>
      </w:pPr>
      <w:r w:rsidRPr="002117D7">
        <w:rPr>
          <w:rFonts w:cstheme="minorHAnsi"/>
          <w:i/>
          <w:iCs/>
          <w:sz w:val="20"/>
          <w:szCs w:val="20"/>
          <w:lang w:val="it-IT"/>
        </w:rPr>
        <w:t>Le strutture assomigliano molto a</w:t>
      </w:r>
      <w:r>
        <w:rPr>
          <w:rFonts w:cstheme="minorHAnsi"/>
          <w:i/>
          <w:iCs/>
          <w:sz w:val="20"/>
          <w:szCs w:val="20"/>
          <w:lang w:val="it-IT"/>
        </w:rPr>
        <w:t>lle classi come costruzione,ma presentano delle differenze importanti.</w:t>
      </w:r>
    </w:p>
    <w:p w14:paraId="7B760B01" w14:textId="6C9E093B" w:rsidR="002117D7" w:rsidRDefault="002117D7" w:rsidP="002117D7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 xml:space="preserve">Innanzitutto la keyword è </w:t>
      </w:r>
      <w:r w:rsidR="00BF641C">
        <w:rPr>
          <w:rFonts w:cstheme="minorHAnsi"/>
          <w:i/>
          <w:iCs/>
          <w:sz w:val="20"/>
          <w:szCs w:val="20"/>
          <w:lang w:val="it-IT"/>
        </w:rPr>
        <w:t>s</w:t>
      </w:r>
      <w:r>
        <w:rPr>
          <w:rFonts w:cstheme="minorHAnsi"/>
          <w:i/>
          <w:iCs/>
          <w:sz w:val="20"/>
          <w:szCs w:val="20"/>
          <w:lang w:val="it-IT"/>
        </w:rPr>
        <w:t>truct; per creare una struttura in C# bisogna prima creare una classe, poi modificarne il nome(non esiste una Struttura da creare!)</w:t>
      </w:r>
    </w:p>
    <w:p w14:paraId="28ADCF40" w14:textId="3D999F2C" w:rsidR="00BF641C" w:rsidRPr="00BF641C" w:rsidRDefault="002117D7" w:rsidP="00BF641C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>Entrambe possono definire data member, proprietà e campi.</w:t>
      </w:r>
    </w:p>
    <w:p w14:paraId="2EF48D50" w14:textId="77777777" w:rsidR="00BF641C" w:rsidRDefault="00BF641C" w:rsidP="00BF641C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>Le strutture però,a differenza delle classi, non supportano il costruttore di default.</w:t>
      </w:r>
    </w:p>
    <w:p w14:paraId="76DDFF57" w14:textId="77777777" w:rsidR="00BF641C" w:rsidRDefault="00BF641C" w:rsidP="00BF641C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>Inoltre, non supportano l’ereditarietà. La differenza principale sta nel fatto che le classi sono reference type, mentre le strutture sono value type.</w:t>
      </w:r>
    </w:p>
    <w:p w14:paraId="723CFC73" w14:textId="77777777" w:rsidR="00BF641C" w:rsidRDefault="00BF641C" w:rsidP="002117D7">
      <w:pPr>
        <w:rPr>
          <w:rFonts w:cstheme="minorHAnsi"/>
          <w:i/>
          <w:iCs/>
          <w:sz w:val="20"/>
          <w:szCs w:val="20"/>
          <w:lang w:val="it-IT"/>
        </w:rPr>
      </w:pPr>
    </w:p>
    <w:p w14:paraId="570F808E" w14:textId="7D572310" w:rsidR="00BF641C" w:rsidRDefault="00BF641C" w:rsidP="002117D7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>Public struct Persona</w:t>
      </w:r>
    </w:p>
    <w:p w14:paraId="60BDD66A" w14:textId="59F5AB95" w:rsidR="00BF641C" w:rsidRDefault="00BF641C" w:rsidP="002117D7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>{</w:t>
      </w:r>
    </w:p>
    <w:p w14:paraId="40C463E5" w14:textId="3E22C9E7" w:rsidR="00BF641C" w:rsidRPr="00BF641C" w:rsidRDefault="00BF641C" w:rsidP="002117D7">
      <w:pPr>
        <w:rPr>
          <w:rFonts w:cstheme="minorHAnsi"/>
          <w:i/>
          <w:iCs/>
          <w:sz w:val="20"/>
          <w:szCs w:val="20"/>
          <w:lang w:val="it-IT"/>
        </w:rPr>
      </w:pPr>
      <w:r w:rsidRPr="00BF641C">
        <w:rPr>
          <w:rFonts w:cstheme="minorHAnsi"/>
          <w:i/>
          <w:iCs/>
          <w:sz w:val="20"/>
          <w:szCs w:val="20"/>
          <w:lang w:val="it-IT"/>
        </w:rPr>
        <w:t>Public int Eta;    //è value type,non mi se</w:t>
      </w:r>
      <w:r>
        <w:rPr>
          <w:rFonts w:cstheme="minorHAnsi"/>
          <w:i/>
          <w:iCs/>
          <w:sz w:val="20"/>
          <w:szCs w:val="20"/>
          <w:lang w:val="it-IT"/>
        </w:rPr>
        <w:t>rvono i get e set!!!</w:t>
      </w:r>
    </w:p>
    <w:p w14:paraId="18098AE2" w14:textId="57A88419" w:rsidR="00BF641C" w:rsidRDefault="00BF641C" w:rsidP="002117D7">
      <w:pPr>
        <w:rPr>
          <w:rFonts w:cstheme="minorHAnsi"/>
          <w:i/>
          <w:iCs/>
          <w:sz w:val="20"/>
          <w:szCs w:val="20"/>
          <w:lang w:val="en-US"/>
        </w:rPr>
      </w:pPr>
      <w:r w:rsidRPr="00BF641C">
        <w:rPr>
          <w:rFonts w:cstheme="minorHAnsi"/>
          <w:i/>
          <w:iCs/>
          <w:sz w:val="20"/>
          <w:szCs w:val="20"/>
          <w:lang w:val="en-US"/>
        </w:rPr>
        <w:t>public string Nome;</w:t>
      </w:r>
    </w:p>
    <w:p w14:paraId="76E0A379" w14:textId="33C65873" w:rsidR="00BF641C" w:rsidRDefault="00BF641C" w:rsidP="002117D7">
      <w:pPr>
        <w:rPr>
          <w:rFonts w:cstheme="minorHAnsi"/>
          <w:i/>
          <w:iCs/>
          <w:sz w:val="20"/>
          <w:szCs w:val="20"/>
          <w:lang w:val="it-IT"/>
        </w:rPr>
      </w:pPr>
      <w:r w:rsidRPr="00BF641C">
        <w:rPr>
          <w:rFonts w:cstheme="minorHAnsi"/>
          <w:i/>
          <w:iCs/>
          <w:sz w:val="20"/>
          <w:szCs w:val="20"/>
          <w:lang w:val="it-IT"/>
        </w:rPr>
        <w:t>public Persona(int eta,stri</w:t>
      </w:r>
      <w:r>
        <w:rPr>
          <w:rFonts w:cstheme="minorHAnsi"/>
          <w:i/>
          <w:iCs/>
          <w:sz w:val="20"/>
          <w:szCs w:val="20"/>
          <w:lang w:val="it-IT"/>
        </w:rPr>
        <w:t>ng nome){</w:t>
      </w:r>
    </w:p>
    <w:p w14:paraId="5B3C128F" w14:textId="60599D8B" w:rsidR="00BF641C" w:rsidRDefault="00BF641C" w:rsidP="002117D7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>Eta = eta,</w:t>
      </w:r>
    </w:p>
    <w:p w14:paraId="68FDC45F" w14:textId="37151585" w:rsidR="00BF641C" w:rsidRPr="00BF641C" w:rsidRDefault="00BF641C" w:rsidP="002117D7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>Nome = nome,</w:t>
      </w:r>
    </w:p>
    <w:p w14:paraId="389E1D78" w14:textId="3EE75BF8" w:rsidR="00BF641C" w:rsidRDefault="00BF641C" w:rsidP="002117D7">
      <w:pPr>
        <w:rPr>
          <w:rFonts w:cstheme="minorHAnsi"/>
          <w:i/>
          <w:iCs/>
          <w:sz w:val="20"/>
          <w:szCs w:val="20"/>
          <w:lang w:val="en-US"/>
        </w:rPr>
      </w:pPr>
      <w:r w:rsidRPr="00BF641C">
        <w:rPr>
          <w:rFonts w:cstheme="minorHAnsi"/>
          <w:i/>
          <w:iCs/>
          <w:sz w:val="20"/>
          <w:szCs w:val="20"/>
          <w:lang w:val="en-US"/>
        </w:rPr>
        <w:t>}</w:t>
      </w:r>
    </w:p>
    <w:p w14:paraId="4CC00BF7" w14:textId="4DF796C5" w:rsidR="00BF641C" w:rsidRDefault="00BF641C" w:rsidP="002117D7">
      <w:pPr>
        <w:rPr>
          <w:rFonts w:cstheme="minorHAnsi"/>
          <w:i/>
          <w:iCs/>
          <w:sz w:val="20"/>
          <w:szCs w:val="20"/>
          <w:lang w:val="it-IT"/>
        </w:rPr>
      </w:pPr>
      <w:r w:rsidRPr="00BF641C">
        <w:rPr>
          <w:rFonts w:cstheme="minorHAnsi"/>
          <w:i/>
          <w:iCs/>
          <w:sz w:val="20"/>
          <w:szCs w:val="20"/>
          <w:lang w:val="it-IT"/>
        </w:rPr>
        <w:t>Persona pe</w:t>
      </w:r>
      <w:r>
        <w:rPr>
          <w:rFonts w:cstheme="minorHAnsi"/>
          <w:i/>
          <w:iCs/>
          <w:sz w:val="20"/>
          <w:szCs w:val="20"/>
          <w:lang w:val="it-IT"/>
        </w:rPr>
        <w:t>rsona = new Persona(23, “mario”);</w:t>
      </w:r>
    </w:p>
    <w:p w14:paraId="028912DB" w14:textId="0F97F599" w:rsidR="00BF641C" w:rsidRDefault="00BF641C" w:rsidP="002117D7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>Persona persona2 = persona;       //se andrò a modificare persona 2,non cambierà anche persona!</w:t>
      </w:r>
    </w:p>
    <w:p w14:paraId="7EB33912" w14:textId="3774B4DC" w:rsidR="00823BF3" w:rsidRPr="002117D7" w:rsidRDefault="009937F6" w:rsidP="002117D7">
      <w:pPr>
        <w:rPr>
          <w:rFonts w:cstheme="minorHAnsi"/>
          <w:i/>
          <w:iCs/>
          <w:sz w:val="20"/>
          <w:szCs w:val="20"/>
          <w:lang w:val="it-IT"/>
        </w:rPr>
      </w:pPr>
      <w:r w:rsidRPr="002117D7">
        <w:rPr>
          <w:rFonts w:cstheme="minorHAnsi"/>
          <w:i/>
          <w:iCs/>
          <w:sz w:val="20"/>
          <w:szCs w:val="20"/>
          <w:lang w:val="it-IT"/>
        </w:rPr>
        <w:br/>
      </w:r>
      <w:r w:rsidRPr="002117D7">
        <w:rPr>
          <w:rFonts w:cstheme="minorHAnsi"/>
          <w:i/>
          <w:iCs/>
          <w:sz w:val="20"/>
          <w:szCs w:val="20"/>
          <w:lang w:val="it-IT"/>
        </w:rPr>
        <w:br/>
      </w:r>
    </w:p>
    <w:p w14:paraId="0236E77A" w14:textId="77777777" w:rsidR="00426627" w:rsidRDefault="00823BF3" w:rsidP="00823BF3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 w:rsidRPr="00823BF3">
        <w:rPr>
          <w:rFonts w:cstheme="minorHAnsi"/>
          <w:i/>
          <w:iCs/>
          <w:sz w:val="20"/>
          <w:szCs w:val="20"/>
        </w:rPr>
        <w:t xml:space="preserve">Nell’istruzione </w:t>
      </w:r>
      <w:r w:rsidRPr="00823BF3">
        <w:rPr>
          <w:rFonts w:cstheme="minorHAnsi"/>
          <w:b/>
          <w:bCs/>
          <w:i/>
          <w:iCs/>
          <w:sz w:val="20"/>
          <w:szCs w:val="20"/>
        </w:rPr>
        <w:t xml:space="preserve">Persona p = new Dipendente(); </w:t>
      </w:r>
      <w:r w:rsidRPr="00823BF3">
        <w:rPr>
          <w:rFonts w:cstheme="minorHAnsi"/>
          <w:i/>
          <w:iCs/>
          <w:sz w:val="20"/>
          <w:szCs w:val="20"/>
        </w:rPr>
        <w:t>la variabile p si comporta in maniera polimorfa. Perché? Cosa si intende per comportamento polimorfico?</w:t>
      </w:r>
      <w:r w:rsidR="009937F6">
        <w:rPr>
          <w:rFonts w:cstheme="minorHAnsi"/>
          <w:i/>
          <w:iCs/>
          <w:sz w:val="20"/>
          <w:szCs w:val="20"/>
        </w:rPr>
        <w:br/>
      </w:r>
      <w:r w:rsidR="00BF641C">
        <w:rPr>
          <w:rFonts w:cstheme="minorHAnsi"/>
          <w:i/>
          <w:iCs/>
          <w:sz w:val="20"/>
          <w:szCs w:val="20"/>
        </w:rPr>
        <w:t xml:space="preserve">Il polimorfismo è uno dei principi base della programmazione a oggetti. Significa “avere più forme”,quindi metodi e oggetti possono avere diverse forme. </w:t>
      </w:r>
    </w:p>
    <w:p w14:paraId="7DE1D9E1" w14:textId="2CCECE78" w:rsidR="00426627" w:rsidRDefault="00426627" w:rsidP="00426627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Un oggetto, può avere una classe che estende col principio dell’ereditarietà, da cui erediterà classi e metodi, che verranno copiati tali e quali o potranno essere modificati nella classe figlia. Se ho più classi figlie, è il modo migliore per trasferire le caratteristiche comuni e permettere di implementare in maniera diversa i metodi.</w:t>
      </w:r>
    </w:p>
    <w:p w14:paraId="465AEF97" w14:textId="77777777" w:rsidR="00426627" w:rsidRDefault="00426627" w:rsidP="00426627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 </w:t>
      </w:r>
      <w:r w:rsidR="008C72EE">
        <w:rPr>
          <w:rFonts w:cstheme="minorHAnsi"/>
          <w:i/>
          <w:iCs/>
          <w:sz w:val="20"/>
          <w:szCs w:val="20"/>
        </w:rPr>
        <w:t>In questo caso, p è di tipo formale Persona, d</w:t>
      </w:r>
      <w:r>
        <w:rPr>
          <w:rFonts w:cstheme="minorHAnsi"/>
          <w:i/>
          <w:iCs/>
          <w:sz w:val="20"/>
          <w:szCs w:val="20"/>
        </w:rPr>
        <w:t>i</w:t>
      </w:r>
      <w:r w:rsidR="008C72EE">
        <w:rPr>
          <w:rFonts w:cstheme="minorHAnsi"/>
          <w:i/>
          <w:iCs/>
          <w:sz w:val="20"/>
          <w:szCs w:val="20"/>
        </w:rPr>
        <w:t xml:space="preserve"> cui potrà richiamare campi/proprietà e metodi</w:t>
      </w:r>
      <w:r>
        <w:rPr>
          <w:rFonts w:cstheme="minorHAnsi"/>
          <w:i/>
          <w:iCs/>
          <w:sz w:val="20"/>
          <w:szCs w:val="20"/>
        </w:rPr>
        <w:t>;</w:t>
      </w:r>
    </w:p>
    <w:p w14:paraId="69B231D8" w14:textId="28EC0DD0" w:rsidR="00426627" w:rsidRDefault="00426627" w:rsidP="00426627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p.Nome = “carlo”; //</w:t>
      </w:r>
      <w:r w:rsidRPr="00426627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poniamo che la classe </w:t>
      </w:r>
      <w:r>
        <w:rPr>
          <w:rFonts w:cstheme="minorHAnsi"/>
          <w:i/>
          <w:iCs/>
          <w:sz w:val="20"/>
          <w:szCs w:val="20"/>
        </w:rPr>
        <w:t>Persona</w:t>
      </w:r>
      <w:r>
        <w:rPr>
          <w:rFonts w:cstheme="minorHAnsi"/>
          <w:i/>
          <w:iCs/>
          <w:sz w:val="20"/>
          <w:szCs w:val="20"/>
        </w:rPr>
        <w:t xml:space="preserve"> abbia come proprietà </w:t>
      </w:r>
      <w:r>
        <w:rPr>
          <w:rFonts w:cstheme="minorHAnsi"/>
          <w:i/>
          <w:iCs/>
          <w:sz w:val="20"/>
          <w:szCs w:val="20"/>
        </w:rPr>
        <w:t>nome</w:t>
      </w:r>
    </w:p>
    <w:p w14:paraId="72F73B5A" w14:textId="77777777" w:rsidR="00426627" w:rsidRDefault="00426627" w:rsidP="00426627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</w:p>
    <w:p w14:paraId="4C9F95D8" w14:textId="595311B7" w:rsidR="000E5240" w:rsidRDefault="008C72EE" w:rsidP="008C72EE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 </w:t>
      </w:r>
      <w:r w:rsidR="00426627">
        <w:rPr>
          <w:rFonts w:cstheme="minorHAnsi"/>
          <w:i/>
          <w:iCs/>
          <w:sz w:val="20"/>
          <w:szCs w:val="20"/>
        </w:rPr>
        <w:t>E</w:t>
      </w:r>
      <w:r>
        <w:rPr>
          <w:rFonts w:cstheme="minorHAnsi"/>
          <w:i/>
          <w:iCs/>
          <w:sz w:val="20"/>
          <w:szCs w:val="20"/>
        </w:rPr>
        <w:t xml:space="preserve"> di tipo concreto Dipendente</w:t>
      </w:r>
      <w:r w:rsidR="00426627">
        <w:rPr>
          <w:rFonts w:cstheme="minorHAnsi"/>
          <w:i/>
          <w:iCs/>
          <w:sz w:val="20"/>
          <w:szCs w:val="20"/>
        </w:rPr>
        <w:t>: Per</w:t>
      </w:r>
      <w:r>
        <w:rPr>
          <w:rFonts w:cstheme="minorHAnsi"/>
          <w:i/>
          <w:iCs/>
          <w:sz w:val="20"/>
          <w:szCs w:val="20"/>
        </w:rPr>
        <w:t xml:space="preserve"> poter richiamare le caratteristiche di Dipendente, </w:t>
      </w:r>
      <w:r w:rsidR="00426627">
        <w:rPr>
          <w:rFonts w:cstheme="minorHAnsi"/>
          <w:i/>
          <w:iCs/>
          <w:sz w:val="20"/>
          <w:szCs w:val="20"/>
        </w:rPr>
        <w:t xml:space="preserve">si </w:t>
      </w:r>
      <w:r>
        <w:rPr>
          <w:rFonts w:cstheme="minorHAnsi"/>
          <w:i/>
          <w:iCs/>
          <w:sz w:val="20"/>
          <w:szCs w:val="20"/>
        </w:rPr>
        <w:t>dovr</w:t>
      </w:r>
      <w:r w:rsidR="00426627">
        <w:rPr>
          <w:rFonts w:cstheme="minorHAnsi"/>
          <w:i/>
          <w:iCs/>
          <w:sz w:val="20"/>
          <w:szCs w:val="20"/>
        </w:rPr>
        <w:t>à</w:t>
      </w:r>
      <w:r>
        <w:rPr>
          <w:rFonts w:cstheme="minorHAnsi"/>
          <w:i/>
          <w:iCs/>
          <w:sz w:val="20"/>
          <w:szCs w:val="20"/>
        </w:rPr>
        <w:t xml:space="preserve"> eseguire un cast.</w:t>
      </w:r>
    </w:p>
    <w:p w14:paraId="4C6357C0" w14:textId="27C461AE" w:rsidR="008C72EE" w:rsidRDefault="008C72EE" w:rsidP="008C72EE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Dipendente d = (Dipendente)p</w:t>
      </w:r>
    </w:p>
    <w:p w14:paraId="275546C5" w14:textId="7ADD85DF" w:rsidR="008C72EE" w:rsidRDefault="00426627" w:rsidP="008C72EE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d.Stipendio = 1200.00; // poniamo che la classe Dipendente abbia come proprietà stipendio</w:t>
      </w:r>
    </w:p>
    <w:p w14:paraId="52263882" w14:textId="1F52ABDE" w:rsidR="008C72EE" w:rsidRDefault="008C72EE" w:rsidP="008C72EE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</w:p>
    <w:p w14:paraId="419838EB" w14:textId="77777777" w:rsidR="008C72EE" w:rsidRPr="00823BF3" w:rsidRDefault="008C72EE" w:rsidP="008C72EE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</w:p>
    <w:p w14:paraId="7E70D1E8" w14:textId="2E359F98" w:rsidR="00426627" w:rsidRDefault="00823BF3" w:rsidP="000E5240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In che modo è possibile utilizzare la combinazione di keyword del linguaggio virtual e override? Fornire un esempio.</w:t>
      </w:r>
      <w:r w:rsidR="009937F6">
        <w:rPr>
          <w:rFonts w:cstheme="minorHAnsi"/>
          <w:i/>
          <w:iCs/>
          <w:sz w:val="20"/>
          <w:szCs w:val="20"/>
        </w:rPr>
        <w:br/>
      </w:r>
      <w:r w:rsidR="009937F6">
        <w:rPr>
          <w:rFonts w:cstheme="minorHAnsi"/>
          <w:i/>
          <w:iCs/>
          <w:sz w:val="20"/>
          <w:szCs w:val="20"/>
        </w:rPr>
        <w:br/>
      </w:r>
      <w:r w:rsidR="00426627">
        <w:rPr>
          <w:rFonts w:cstheme="minorHAnsi"/>
          <w:i/>
          <w:iCs/>
          <w:sz w:val="20"/>
          <w:szCs w:val="20"/>
        </w:rPr>
        <w:t>L’override è un tipo di polimorfismo legato all’ereditarietà. Quando una classe figlia eredità proprietà e metodi da una classe padre, ha la possibilità di implementare quel metodo andandolo a modificare o semplicemente può richiamarlo</w:t>
      </w:r>
    </w:p>
    <w:p w14:paraId="75CB1B7B" w14:textId="77777777" w:rsidR="00426627" w:rsidRDefault="00426627" w:rsidP="00426627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Un metodo viene definito virtual (nella classe padre)per dare la possibilità alla classe che lo implementa(classe figlia) di modificarlo.</w:t>
      </w:r>
    </w:p>
    <w:p w14:paraId="69EB18AC" w14:textId="4B4D399C" w:rsidR="00A229CC" w:rsidRDefault="00130C36" w:rsidP="00426627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Public </w:t>
      </w:r>
      <w:r w:rsidR="00A229CC">
        <w:rPr>
          <w:rFonts w:cstheme="minorHAnsi"/>
          <w:i/>
          <w:iCs/>
          <w:sz w:val="20"/>
          <w:szCs w:val="20"/>
        </w:rPr>
        <w:t>Class persona</w:t>
      </w:r>
    </w:p>
    <w:p w14:paraId="1768E03B" w14:textId="2D6EF9BF" w:rsidR="00130C36" w:rsidRDefault="00130C36" w:rsidP="00426627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{</w:t>
      </w:r>
    </w:p>
    <w:p w14:paraId="649A6CAA" w14:textId="3B8B5553" w:rsidR="00130C36" w:rsidRDefault="00130C36" w:rsidP="00426627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 w:rsidRPr="00130C36">
        <w:rPr>
          <w:rFonts w:cstheme="minorHAnsi"/>
          <w:i/>
          <w:iCs/>
          <w:sz w:val="20"/>
          <w:szCs w:val="20"/>
          <w:lang w:val="en-US"/>
        </w:rPr>
        <w:t>Pu</w:t>
      </w:r>
      <w:r>
        <w:rPr>
          <w:rFonts w:cstheme="minorHAnsi"/>
          <w:i/>
          <w:iCs/>
          <w:sz w:val="20"/>
          <w:szCs w:val="20"/>
          <w:lang w:val="en-US"/>
        </w:rPr>
        <w:t>blic string Nome{get;set;}</w:t>
      </w:r>
    </w:p>
    <w:p w14:paraId="6B5517CF" w14:textId="1F0544C6" w:rsidR="00130C36" w:rsidRPr="00130C36" w:rsidRDefault="00130C36" w:rsidP="00426627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Public int Eta</w:t>
      </w:r>
      <w:r>
        <w:rPr>
          <w:rFonts w:cstheme="minorHAnsi"/>
          <w:i/>
          <w:iCs/>
          <w:sz w:val="20"/>
          <w:szCs w:val="20"/>
          <w:lang w:val="en-US"/>
        </w:rPr>
        <w:t>{get;set;}</w:t>
      </w:r>
    </w:p>
    <w:p w14:paraId="0461A149" w14:textId="41BB5E96" w:rsidR="00130C36" w:rsidRPr="00130C36" w:rsidRDefault="00A229CC" w:rsidP="00426627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 w:rsidRPr="00130C36">
        <w:rPr>
          <w:rFonts w:cstheme="minorHAnsi"/>
          <w:i/>
          <w:iCs/>
          <w:sz w:val="20"/>
          <w:szCs w:val="20"/>
        </w:rPr>
        <w:t>Public virtual string To</w:t>
      </w:r>
      <w:r w:rsidR="00130C36" w:rsidRPr="00130C36">
        <w:rPr>
          <w:rFonts w:cstheme="minorHAnsi"/>
          <w:i/>
          <w:iCs/>
          <w:sz w:val="20"/>
          <w:szCs w:val="20"/>
        </w:rPr>
        <w:t>String()   //do la possibilità al</w:t>
      </w:r>
      <w:r w:rsidR="00130C36">
        <w:rPr>
          <w:rFonts w:cstheme="minorHAnsi"/>
          <w:i/>
          <w:iCs/>
          <w:sz w:val="20"/>
          <w:szCs w:val="20"/>
        </w:rPr>
        <w:t>la classe che lo implementa di modificarlo</w:t>
      </w:r>
    </w:p>
    <w:p w14:paraId="5674E31E" w14:textId="5D39EA69" w:rsidR="00130C36" w:rsidRPr="00130C36" w:rsidRDefault="00130C36" w:rsidP="00426627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{</w:t>
      </w:r>
    </w:p>
    <w:p w14:paraId="7150F88F" w14:textId="77777777" w:rsidR="00130C36" w:rsidRDefault="00130C36" w:rsidP="00426627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 w:rsidRPr="00130C36">
        <w:rPr>
          <w:rFonts w:cstheme="minorHAnsi"/>
          <w:i/>
          <w:iCs/>
          <w:sz w:val="20"/>
          <w:szCs w:val="20"/>
          <w:lang w:val="en-US"/>
        </w:rPr>
        <w:t>Return Nome +</w:t>
      </w:r>
      <w:r>
        <w:rPr>
          <w:rFonts w:cstheme="minorHAnsi"/>
          <w:i/>
          <w:iCs/>
          <w:sz w:val="20"/>
          <w:szCs w:val="20"/>
          <w:lang w:val="en-US"/>
        </w:rPr>
        <w:t>Eta;</w:t>
      </w:r>
    </w:p>
    <w:p w14:paraId="00A5E92C" w14:textId="77777777" w:rsidR="00130C36" w:rsidRDefault="00130C36" w:rsidP="00426627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}</w:t>
      </w:r>
    </w:p>
    <w:p w14:paraId="0009D85F" w14:textId="77777777" w:rsidR="00130C36" w:rsidRDefault="00130C36" w:rsidP="00426627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}</w:t>
      </w:r>
    </w:p>
    <w:p w14:paraId="67D62483" w14:textId="77777777" w:rsidR="00130C36" w:rsidRDefault="00130C36" w:rsidP="00426627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</w:p>
    <w:p w14:paraId="242CBDD9" w14:textId="77777777" w:rsidR="00130C36" w:rsidRDefault="00130C36" w:rsidP="00426627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Public class Studente</w:t>
      </w:r>
    </w:p>
    <w:p w14:paraId="48ACA50F" w14:textId="77777777" w:rsidR="00130C36" w:rsidRDefault="00130C36" w:rsidP="00426627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{</w:t>
      </w:r>
    </w:p>
    <w:p w14:paraId="09438C59" w14:textId="77777777" w:rsidR="00130C36" w:rsidRDefault="00130C36" w:rsidP="00426627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Public string Matricola</w:t>
      </w:r>
      <w:r>
        <w:rPr>
          <w:rFonts w:cstheme="minorHAnsi"/>
          <w:i/>
          <w:iCs/>
          <w:sz w:val="20"/>
          <w:szCs w:val="20"/>
          <w:lang w:val="en-US"/>
        </w:rPr>
        <w:t>{get;set;}</w:t>
      </w:r>
    </w:p>
    <w:p w14:paraId="4B977731" w14:textId="5888A5CC" w:rsidR="00130C36" w:rsidRPr="00130C36" w:rsidRDefault="00130C36" w:rsidP="00426627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 w:rsidRPr="00130C36">
        <w:rPr>
          <w:rFonts w:cstheme="minorHAnsi"/>
          <w:i/>
          <w:iCs/>
          <w:sz w:val="20"/>
          <w:szCs w:val="20"/>
        </w:rPr>
        <w:t>Public override string ToString()   //lo sovrascriv</w:t>
      </w:r>
      <w:r>
        <w:rPr>
          <w:rFonts w:cstheme="minorHAnsi"/>
          <w:i/>
          <w:iCs/>
          <w:sz w:val="20"/>
          <w:szCs w:val="20"/>
        </w:rPr>
        <w:t>o</w:t>
      </w:r>
    </w:p>
    <w:p w14:paraId="20F643CB" w14:textId="0E9B5557" w:rsidR="00130C36" w:rsidRDefault="00130C36" w:rsidP="00426627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{</w:t>
      </w:r>
    </w:p>
    <w:p w14:paraId="7825965C" w14:textId="1E510649" w:rsidR="00130C36" w:rsidRDefault="00130C36" w:rsidP="00426627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 xml:space="preserve">  Return base.ToString() + MAtricola;</w:t>
      </w:r>
    </w:p>
    <w:p w14:paraId="56091E89" w14:textId="22937925" w:rsidR="000E5240" w:rsidRPr="00130C36" w:rsidRDefault="00130C36" w:rsidP="00426627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}</w:t>
      </w:r>
      <w:r w:rsidR="009937F6" w:rsidRPr="00130C36">
        <w:rPr>
          <w:rFonts w:cstheme="minorHAnsi"/>
          <w:i/>
          <w:iCs/>
          <w:sz w:val="20"/>
          <w:szCs w:val="20"/>
          <w:lang w:val="en-US"/>
        </w:rPr>
        <w:br/>
      </w:r>
      <w:r w:rsidR="009937F6" w:rsidRPr="00130C36">
        <w:rPr>
          <w:rFonts w:cstheme="minorHAnsi"/>
          <w:i/>
          <w:iCs/>
          <w:sz w:val="20"/>
          <w:szCs w:val="20"/>
          <w:lang w:val="en-US"/>
        </w:rPr>
        <w:br/>
      </w:r>
    </w:p>
    <w:p w14:paraId="75B5175B" w14:textId="00C42172" w:rsidR="000E5240" w:rsidRPr="00823BF3" w:rsidRDefault="00823BF3" w:rsidP="000E5240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 w:rsidRPr="00823BF3">
        <w:rPr>
          <w:rFonts w:cstheme="minorHAnsi"/>
          <w:i/>
          <w:iCs/>
          <w:sz w:val="20"/>
          <w:szCs w:val="20"/>
        </w:rPr>
        <w:t>Spiegare la differenza tra Array, Collection e Collezioni Generiche</w:t>
      </w:r>
      <w:r>
        <w:rPr>
          <w:rFonts w:cstheme="minorHAnsi"/>
          <w:i/>
          <w:iCs/>
          <w:sz w:val="20"/>
          <w:szCs w:val="20"/>
        </w:rPr>
        <w:t>.</w:t>
      </w:r>
      <w:r w:rsidR="00123AE9" w:rsidRPr="00823BF3">
        <w:rPr>
          <w:rFonts w:cstheme="minorHAnsi"/>
          <w:i/>
          <w:iCs/>
          <w:sz w:val="20"/>
          <w:szCs w:val="20"/>
        </w:rPr>
        <w:br/>
      </w:r>
    </w:p>
    <w:p w14:paraId="38DFF1ED" w14:textId="77777777" w:rsidR="00130C36" w:rsidRDefault="00130C36" w:rsidP="00823BF3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Un Array è un insieme finito e ordinato di elementi di uno stesso tipo</w:t>
      </w:r>
    </w:p>
    <w:p w14:paraId="2E69739E" w14:textId="77777777" w:rsidR="00130C36" w:rsidRDefault="00130C36" w:rsidP="00823BF3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Int [] numero = new int [6] </w:t>
      </w:r>
    </w:p>
    <w:p w14:paraId="3FCF44C6" w14:textId="77777777" w:rsidR="00130C36" w:rsidRDefault="00130C36" w:rsidP="00823BF3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Avrò un insieme di soli numeri interi, con una dimensione finita. Ogni posizione ha un indice,quindi posso risalire all’elemento in quella posizione</w:t>
      </w:r>
    </w:p>
    <w:p w14:paraId="21964B68" w14:textId="77777777" w:rsidR="00130C36" w:rsidRDefault="00130C36" w:rsidP="00823BF3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</w:p>
    <w:p w14:paraId="66CD94D8" w14:textId="77777777" w:rsidR="00717D31" w:rsidRDefault="00717D31" w:rsidP="00823BF3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In un progetto c’è la necessità di raggruppare oggetti omogenei e le collections servono a questo</w:t>
      </w:r>
      <w:r w:rsidR="00316F0A">
        <w:rPr>
          <w:rFonts w:cstheme="minorHAnsi"/>
          <w:i/>
          <w:iCs/>
          <w:sz w:val="20"/>
          <w:szCs w:val="20"/>
        </w:rPr>
        <w:t>.</w:t>
      </w:r>
      <w:r>
        <w:rPr>
          <w:rFonts w:cstheme="minorHAnsi"/>
          <w:i/>
          <w:iCs/>
          <w:sz w:val="20"/>
          <w:szCs w:val="20"/>
        </w:rPr>
        <w:t xml:space="preserve"> Abbiamo 2 classi che hanno diverse specializzazioni in base agli utilizzi e derivano da</w:t>
      </w:r>
    </w:p>
    <w:p w14:paraId="7FE18C8D" w14:textId="6C2C5A94" w:rsidR="00717D31" w:rsidRDefault="00717D31" w:rsidP="00823BF3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System.Collections</w:t>
      </w:r>
    </w:p>
    <w:p w14:paraId="0B197989" w14:textId="31930ECF" w:rsidR="00717D31" w:rsidRDefault="00717D31" w:rsidP="00823BF3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System.Collections.Generics</w:t>
      </w:r>
    </w:p>
    <w:p w14:paraId="21C0E89B" w14:textId="67E83DF9" w:rsidR="00130C36" w:rsidRDefault="00130C36" w:rsidP="00823BF3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Abbiamo tipi diversi di collection,in base a cosa mi serve aggiungere</w:t>
      </w:r>
      <w:r w:rsidR="009A1BF9">
        <w:rPr>
          <w:rFonts w:cstheme="minorHAnsi"/>
          <w:i/>
          <w:iCs/>
          <w:sz w:val="20"/>
          <w:szCs w:val="20"/>
        </w:rPr>
        <w:t>; ognuno ha metodi diversi</w:t>
      </w:r>
      <w:r w:rsidR="00316F0A">
        <w:rPr>
          <w:rFonts w:cstheme="minorHAnsi"/>
          <w:i/>
          <w:iCs/>
          <w:sz w:val="20"/>
          <w:szCs w:val="20"/>
        </w:rPr>
        <w:t>, perché estendono diverse interfacce(IEnumerable,ICollection,IList,IDictionary….) Hanno una tipizzazione debole</w:t>
      </w:r>
    </w:p>
    <w:p w14:paraId="4FB194E5" w14:textId="2EC8FD04" w:rsidR="00130C36" w:rsidRDefault="00130C36" w:rsidP="00823BF3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ArrayList : </w:t>
      </w:r>
      <w:r w:rsidR="00717D31">
        <w:rPr>
          <w:rFonts w:cstheme="minorHAnsi"/>
          <w:i/>
          <w:iCs/>
          <w:sz w:val="20"/>
          <w:szCs w:val="20"/>
        </w:rPr>
        <w:t>è una vera e propria classe concreta che implementa i metodi presenti in IList,ICollection,IEnumerable. Nell’AL tutto quello che inserisco sono</w:t>
      </w:r>
      <w:r>
        <w:rPr>
          <w:rFonts w:cstheme="minorHAnsi"/>
          <w:i/>
          <w:iCs/>
          <w:sz w:val="20"/>
          <w:szCs w:val="20"/>
        </w:rPr>
        <w:t xml:space="preserve"> object vari, </w:t>
      </w:r>
      <w:r w:rsidR="00316F0A">
        <w:rPr>
          <w:rFonts w:cstheme="minorHAnsi"/>
          <w:i/>
          <w:iCs/>
          <w:sz w:val="20"/>
          <w:szCs w:val="20"/>
        </w:rPr>
        <w:t xml:space="preserve">può contenere </w:t>
      </w:r>
      <w:r>
        <w:rPr>
          <w:rFonts w:cstheme="minorHAnsi"/>
          <w:i/>
          <w:iCs/>
          <w:sz w:val="20"/>
          <w:szCs w:val="20"/>
        </w:rPr>
        <w:t>elementi di tipo diverso</w:t>
      </w:r>
      <w:r w:rsidR="00717D31">
        <w:rPr>
          <w:rFonts w:cstheme="minorHAnsi"/>
          <w:i/>
          <w:iCs/>
          <w:sz w:val="20"/>
          <w:szCs w:val="20"/>
        </w:rPr>
        <w:t>! La dimensione</w:t>
      </w:r>
      <w:r w:rsidR="009D7EFD">
        <w:rPr>
          <w:rFonts w:cstheme="minorHAnsi"/>
          <w:i/>
          <w:iCs/>
          <w:sz w:val="20"/>
          <w:szCs w:val="20"/>
        </w:rPr>
        <w:t xml:space="preserve"> della lista</w:t>
      </w:r>
      <w:r w:rsidR="00717D31">
        <w:rPr>
          <w:rFonts w:cstheme="minorHAnsi"/>
          <w:i/>
          <w:iCs/>
          <w:sz w:val="20"/>
          <w:szCs w:val="20"/>
        </w:rPr>
        <w:t xml:space="preserve"> è dinamica. Metodi: Add(it),Remove(it),Clear()…</w:t>
      </w:r>
    </w:p>
    <w:p w14:paraId="55742129" w14:textId="1A62FE07" w:rsidR="009A1BF9" w:rsidRDefault="00130C36" w:rsidP="00823BF3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lastRenderedPageBreak/>
        <w:t>Stack: è un’insieme in cui il primo elemento una volta inserito diventa poi pian piano che vengono aggiunti altri elementi diventa l’ultimo</w:t>
      </w:r>
      <w:r w:rsidR="009A1BF9">
        <w:rPr>
          <w:rFonts w:cstheme="minorHAnsi"/>
          <w:i/>
          <w:iCs/>
          <w:sz w:val="20"/>
          <w:szCs w:val="20"/>
        </w:rPr>
        <w:t>. Inserimento e cancellazione in cima alla pila</w:t>
      </w:r>
      <w:r w:rsidR="00717D31">
        <w:rPr>
          <w:rFonts w:cstheme="minorHAnsi"/>
          <w:i/>
          <w:iCs/>
          <w:sz w:val="20"/>
          <w:szCs w:val="20"/>
        </w:rPr>
        <w:t>. Metodi Push e Pop</w:t>
      </w:r>
    </w:p>
    <w:p w14:paraId="7FEE4341" w14:textId="0403543D" w:rsidR="009A1BF9" w:rsidRDefault="009A1BF9" w:rsidP="00823BF3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Queue: elementi aggiunti in coda</w:t>
      </w:r>
    </w:p>
    <w:p w14:paraId="75DEE20F" w14:textId="77777777" w:rsidR="009A1BF9" w:rsidRDefault="009A1BF9" w:rsidP="00823BF3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HashTable : coppie chiave valore. Sono utili per trovare determinati elementi</w:t>
      </w:r>
    </w:p>
    <w:p w14:paraId="389162F4" w14:textId="235747A6" w:rsidR="00316F0A" w:rsidRDefault="009A1BF9" w:rsidP="00823BF3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Dictionary: sempre coppia chiave valore</w:t>
      </w:r>
      <w:r w:rsidR="00717D31">
        <w:rPr>
          <w:rFonts w:cstheme="minorHAnsi"/>
          <w:i/>
          <w:iCs/>
          <w:sz w:val="20"/>
          <w:szCs w:val="20"/>
        </w:rPr>
        <w:t>, utili per rcuperare un insie,e di valori</w:t>
      </w:r>
    </w:p>
    <w:p w14:paraId="64CB8AEF" w14:textId="77777777" w:rsidR="00D07AF4" w:rsidRDefault="00D07AF4" w:rsidP="00823BF3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</w:p>
    <w:p w14:paraId="1C6CA48A" w14:textId="77777777" w:rsidR="00717D31" w:rsidRDefault="00316F0A" w:rsidP="00823BF3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I generics invece vengono usati per scrivere/mantenere meno codice!</w:t>
      </w:r>
      <w:r w:rsidR="00717D31">
        <w:rPr>
          <w:rFonts w:cstheme="minorHAnsi"/>
          <w:i/>
          <w:iCs/>
          <w:sz w:val="20"/>
          <w:szCs w:val="20"/>
        </w:rPr>
        <w:t xml:space="preserve"> CI aiutano a gestire casi che fanno parte di più classi.</w:t>
      </w:r>
    </w:p>
    <w:p w14:paraId="44E82472" w14:textId="77777777" w:rsidR="00717D31" w:rsidRDefault="00316F0A" w:rsidP="00717D31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 Sono efficaci se ho dei metodi che devo generalizzare, per più elementi di tipo diverso. List&lt;T&gt; T è il mio tipo generico che andrò a gestire</w:t>
      </w:r>
      <w:r w:rsidR="00D07AF4">
        <w:rPr>
          <w:rFonts w:cstheme="minorHAnsi"/>
          <w:i/>
          <w:iCs/>
          <w:sz w:val="20"/>
          <w:szCs w:val="20"/>
        </w:rPr>
        <w:t xml:space="preserve"> in base alla situazione.</w:t>
      </w:r>
      <w:r w:rsidR="00717D31">
        <w:rPr>
          <w:rFonts w:cstheme="minorHAnsi"/>
          <w:i/>
          <w:iCs/>
          <w:sz w:val="20"/>
          <w:szCs w:val="20"/>
        </w:rPr>
        <w:t xml:space="preserve"> Non è possibile assegnare null a una classe generics: un tipo generics può essere istanziato come un value type(no nullable!).</w:t>
      </w:r>
    </w:p>
    <w:p w14:paraId="705C1D1C" w14:textId="60557E9D" w:rsidR="00CD04EC" w:rsidRPr="00717D31" w:rsidRDefault="00717D31" w:rsidP="00717D31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Posso anche definire delle regole(costraints)</w:t>
      </w:r>
      <w:r w:rsidR="00A75582">
        <w:rPr>
          <w:rFonts w:cstheme="minorHAnsi"/>
          <w:i/>
          <w:iCs/>
          <w:sz w:val="20"/>
          <w:szCs w:val="20"/>
        </w:rPr>
        <w:t xml:space="preserve">: usando il where definisco i vincoli sulle classi o gli elementi a cui fanno riferimento i generics. </w:t>
      </w:r>
      <w:r w:rsidR="000E5240" w:rsidRPr="00717D31">
        <w:rPr>
          <w:rFonts w:cstheme="minorHAnsi"/>
          <w:i/>
          <w:iCs/>
          <w:sz w:val="20"/>
          <w:szCs w:val="20"/>
        </w:rPr>
        <w:br/>
      </w:r>
    </w:p>
    <w:p w14:paraId="50051716" w14:textId="7AFC959C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4704724A" w14:textId="10A15B06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92DBC5D" w14:textId="0AA004B2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7E0CA06" w14:textId="45B32C35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5B3D9E7" w14:textId="5FBB34EE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BEA6947" w14:textId="5AD581F6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4BE7AAE9" w14:textId="11947FBE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8F5605D" w14:textId="487E7613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68489C6" w14:textId="15A646BA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6F40039" w14:textId="79B95C73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571CAE7F" w14:textId="025F2EC2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8917C2E" w14:textId="2055B0EE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2715821" w14:textId="214EB046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62CD2F71" w14:textId="74A1DCDC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0A2E9D3" w14:textId="04F0E78C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8EF9990" w14:textId="0AE2F507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FDEBB36" w14:textId="5EC0E882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9A4BC50" w14:textId="2FD910EC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5B458C28" w14:textId="77777777" w:rsidR="00331C39" w:rsidRPr="00CC1942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34F17B8D" w14:textId="3821BF45" w:rsidR="00331C39" w:rsidRDefault="00CC050D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CC1942">
        <w:rPr>
          <w:rFonts w:cstheme="minorHAnsi"/>
          <w:i/>
          <w:iCs/>
          <w:sz w:val="16"/>
          <w:szCs w:val="16"/>
          <w:lang w:val="it-IT"/>
        </w:rPr>
        <w:t>Esercitazione</w:t>
      </w:r>
      <w:r w:rsidR="00F60AF1" w:rsidRPr="00CC1942">
        <w:rPr>
          <w:rFonts w:cstheme="minorHAnsi"/>
          <w:i/>
          <w:iCs/>
          <w:sz w:val="16"/>
          <w:szCs w:val="16"/>
          <w:lang w:val="it-IT"/>
        </w:rPr>
        <w:t xml:space="preserve"> pratica</w:t>
      </w:r>
    </w:p>
    <w:p w14:paraId="22F019E6" w14:textId="65D367F4" w:rsidR="004C26A0" w:rsidRDefault="004C26A0" w:rsidP="00331C39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Creare una Console App </w:t>
      </w:r>
      <w:r w:rsidR="00587F4D">
        <w:rPr>
          <w:rFonts w:cstheme="minorHAnsi"/>
          <w:i/>
          <w:iCs/>
          <w:sz w:val="16"/>
          <w:szCs w:val="16"/>
          <w:lang w:val="it-IT"/>
        </w:rPr>
        <w:t>per la gestione di un carrello di un e-commerce</w:t>
      </w:r>
      <w:r>
        <w:rPr>
          <w:rFonts w:cstheme="minorHAnsi"/>
          <w:i/>
          <w:iCs/>
          <w:sz w:val="16"/>
          <w:szCs w:val="16"/>
          <w:lang w:val="it-IT"/>
        </w:rPr>
        <w:t>.</w:t>
      </w:r>
    </w:p>
    <w:p w14:paraId="4CB5D312" w14:textId="28A647D9" w:rsidR="00587F4D" w:rsidRPr="00587F4D" w:rsidRDefault="00587F4D" w:rsidP="00587F4D">
      <w:pPr>
        <w:rPr>
          <w:rFonts w:cstheme="minorHAnsi"/>
          <w:i/>
          <w:iCs/>
          <w:sz w:val="16"/>
          <w:szCs w:val="16"/>
          <w:lang w:val="it-IT"/>
        </w:rPr>
      </w:pPr>
      <w:r w:rsidRPr="00587F4D">
        <w:rPr>
          <w:rFonts w:cstheme="minorHAnsi"/>
          <w:i/>
          <w:iCs/>
          <w:sz w:val="16"/>
          <w:szCs w:val="16"/>
          <w:lang w:val="it-IT"/>
        </w:rPr>
        <w:t>Il sito ha degli utenti iscritti. (Inserire almeno un utente</w:t>
      </w:r>
      <w:r w:rsidR="009937F6">
        <w:rPr>
          <w:rFonts w:cstheme="minorHAnsi"/>
          <w:i/>
          <w:iCs/>
          <w:sz w:val="16"/>
          <w:szCs w:val="16"/>
          <w:lang w:val="it-IT"/>
        </w:rPr>
        <w:t xml:space="preserve"> già </w:t>
      </w:r>
      <w:r w:rsidRPr="00587F4D">
        <w:rPr>
          <w:rFonts w:cstheme="minorHAnsi"/>
          <w:i/>
          <w:iCs/>
          <w:sz w:val="16"/>
          <w:szCs w:val="16"/>
          <w:lang w:val="it-IT"/>
        </w:rPr>
        <w:t>iscritto).</w:t>
      </w:r>
    </w:p>
    <w:p w14:paraId="0507E133" w14:textId="77777777" w:rsidR="00587F4D" w:rsidRDefault="00587F4D" w:rsidP="00587F4D">
      <w:pPr>
        <w:rPr>
          <w:rFonts w:cstheme="minorHAnsi"/>
          <w:i/>
          <w:iCs/>
          <w:sz w:val="16"/>
          <w:szCs w:val="16"/>
          <w:lang w:val="it-IT"/>
        </w:rPr>
      </w:pPr>
      <w:r w:rsidRPr="00587F4D">
        <w:rPr>
          <w:rFonts w:cstheme="minorHAnsi"/>
          <w:b/>
          <w:bCs/>
          <w:i/>
          <w:iCs/>
          <w:sz w:val="16"/>
          <w:szCs w:val="16"/>
          <w:lang w:val="it-IT"/>
        </w:rPr>
        <w:t>L’utente</w:t>
      </w:r>
      <w:r w:rsidRPr="00587F4D">
        <w:rPr>
          <w:rFonts w:cstheme="minorHAnsi"/>
          <w:i/>
          <w:iCs/>
          <w:sz w:val="16"/>
          <w:szCs w:val="16"/>
          <w:lang w:val="it-IT"/>
        </w:rPr>
        <w:t xml:space="preserve"> è </w:t>
      </w:r>
      <w:r>
        <w:rPr>
          <w:rFonts w:cstheme="minorHAnsi"/>
          <w:i/>
          <w:iCs/>
          <w:sz w:val="16"/>
          <w:szCs w:val="16"/>
          <w:lang w:val="it-IT"/>
        </w:rPr>
        <w:t>definito con</w:t>
      </w:r>
    </w:p>
    <w:p w14:paraId="18943130" w14:textId="77777777" w:rsidR="00587F4D" w:rsidRPr="0047762E" w:rsidRDefault="00587F4D" w:rsidP="00587F4D">
      <w:pPr>
        <w:pStyle w:val="ListParagraph"/>
        <w:numPr>
          <w:ilvl w:val="0"/>
          <w:numId w:val="28"/>
        </w:numPr>
        <w:rPr>
          <w:rFonts w:ascii="Century Gothic" w:hAnsi="Century Gothic" w:cstheme="minorHAnsi"/>
          <w:b/>
          <w:bCs/>
          <w:i/>
          <w:iCs/>
          <w:sz w:val="16"/>
          <w:szCs w:val="16"/>
        </w:rPr>
      </w:pPr>
      <w:r w:rsidRPr="0047762E">
        <w:rPr>
          <w:rFonts w:ascii="Century Gothic" w:hAnsi="Century Gothic" w:cstheme="minorHAnsi"/>
          <w:b/>
          <w:bCs/>
          <w:i/>
          <w:iCs/>
          <w:sz w:val="16"/>
          <w:szCs w:val="16"/>
        </w:rPr>
        <w:t xml:space="preserve">Username, </w:t>
      </w:r>
    </w:p>
    <w:p w14:paraId="29BAA4D1" w14:textId="77777777" w:rsidR="00587F4D" w:rsidRPr="0047762E" w:rsidRDefault="00587F4D" w:rsidP="00587F4D">
      <w:pPr>
        <w:pStyle w:val="ListParagraph"/>
        <w:numPr>
          <w:ilvl w:val="0"/>
          <w:numId w:val="28"/>
        </w:numPr>
        <w:rPr>
          <w:rFonts w:ascii="Century Gothic" w:hAnsi="Century Gothic" w:cstheme="minorHAnsi"/>
          <w:b/>
          <w:bCs/>
          <w:i/>
          <w:iCs/>
          <w:sz w:val="16"/>
          <w:szCs w:val="16"/>
        </w:rPr>
      </w:pPr>
      <w:r w:rsidRPr="0047762E">
        <w:rPr>
          <w:rFonts w:ascii="Century Gothic" w:hAnsi="Century Gothic" w:cstheme="minorHAnsi"/>
          <w:b/>
          <w:bCs/>
          <w:i/>
          <w:iCs/>
          <w:sz w:val="16"/>
          <w:szCs w:val="16"/>
        </w:rPr>
        <w:t xml:space="preserve">Password, </w:t>
      </w:r>
    </w:p>
    <w:p w14:paraId="5075D52A" w14:textId="77777777" w:rsidR="001438C8" w:rsidRDefault="00587F4D" w:rsidP="001438C8">
      <w:pPr>
        <w:pStyle w:val="ListParagraph"/>
        <w:numPr>
          <w:ilvl w:val="0"/>
          <w:numId w:val="28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47762E">
        <w:rPr>
          <w:rFonts w:ascii="Century Gothic" w:hAnsi="Century Gothic" w:cstheme="minorHAnsi"/>
          <w:b/>
          <w:bCs/>
          <w:i/>
          <w:iCs/>
          <w:sz w:val="16"/>
          <w:szCs w:val="16"/>
        </w:rPr>
        <w:t>Nome e Cognome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>.</w:t>
      </w:r>
    </w:p>
    <w:p w14:paraId="25C5AC21" w14:textId="64E469F7" w:rsidR="001438C8" w:rsidRDefault="00795461" w:rsidP="001201DB">
      <w:pPr>
        <w:ind w:left="40"/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L’e-commerce prevede che vengano messi in vendita prodotti d’abbigliamento, </w:t>
      </w:r>
      <w:r w:rsidR="001201DB">
        <w:rPr>
          <w:rFonts w:cstheme="minorHAnsi"/>
          <w:i/>
          <w:iCs/>
          <w:sz w:val="16"/>
          <w:szCs w:val="16"/>
          <w:lang w:val="it-IT"/>
        </w:rPr>
        <w:t>alimentari e di elettronica tutti caratterizzati</w:t>
      </w:r>
      <w:r w:rsidR="001438C8" w:rsidRPr="001438C8">
        <w:rPr>
          <w:rFonts w:cstheme="minorHAnsi"/>
          <w:i/>
          <w:iCs/>
          <w:sz w:val="16"/>
          <w:szCs w:val="16"/>
          <w:lang w:val="it-IT"/>
        </w:rPr>
        <w:t xml:space="preserve"> da</w:t>
      </w:r>
      <w:r w:rsidR="001438C8">
        <w:rPr>
          <w:rFonts w:cstheme="minorHAnsi"/>
          <w:i/>
          <w:iCs/>
          <w:sz w:val="16"/>
          <w:szCs w:val="16"/>
          <w:lang w:val="it-IT"/>
        </w:rPr>
        <w:t>:</w:t>
      </w:r>
    </w:p>
    <w:p w14:paraId="66232C7A" w14:textId="77777777" w:rsidR="001438C8" w:rsidRPr="001438C8" w:rsidRDefault="001438C8" w:rsidP="001438C8">
      <w:pPr>
        <w:pStyle w:val="ListParagraph"/>
        <w:numPr>
          <w:ilvl w:val="0"/>
          <w:numId w:val="30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un </w:t>
      </w: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codice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, </w:t>
      </w:r>
    </w:p>
    <w:p w14:paraId="125F72DF" w14:textId="77777777" w:rsidR="001438C8" w:rsidRPr="001438C8" w:rsidRDefault="001438C8" w:rsidP="001438C8">
      <w:pPr>
        <w:pStyle w:val="ListParagraph"/>
        <w:numPr>
          <w:ilvl w:val="0"/>
          <w:numId w:val="30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una </w:t>
      </w: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descrizione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, </w:t>
      </w:r>
    </w:p>
    <w:p w14:paraId="450D397B" w14:textId="412857C5" w:rsidR="001438C8" w:rsidRPr="001438C8" w:rsidRDefault="0047762E" w:rsidP="001438C8">
      <w:pPr>
        <w:pStyle w:val="ListParagraph"/>
        <w:numPr>
          <w:ilvl w:val="0"/>
          <w:numId w:val="30"/>
        </w:numPr>
        <w:rPr>
          <w:rFonts w:ascii="Century Gothic" w:hAnsi="Century Gothic" w:cstheme="minorHAnsi"/>
          <w:i/>
          <w:iCs/>
          <w:sz w:val="16"/>
          <w:szCs w:val="16"/>
        </w:rPr>
      </w:pPr>
      <w:r>
        <w:rPr>
          <w:rFonts w:ascii="Century Gothic" w:hAnsi="Century Gothic" w:cstheme="minorHAnsi"/>
          <w:i/>
          <w:iCs/>
          <w:sz w:val="16"/>
          <w:szCs w:val="16"/>
        </w:rPr>
        <w:t>il</w:t>
      </w:r>
      <w:r w:rsidR="001438C8"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 </w:t>
      </w:r>
      <w:r w:rsidR="001438C8"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prezzo</w:t>
      </w:r>
      <w:r w:rsidR="001438C8"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, </w:t>
      </w:r>
    </w:p>
    <w:p w14:paraId="119AA4E0" w14:textId="2762EFBD" w:rsidR="001438C8" w:rsidRPr="001438C8" w:rsidRDefault="001438C8" w:rsidP="001438C8">
      <w:pPr>
        <w:pStyle w:val="ListParagraph"/>
        <w:numPr>
          <w:ilvl w:val="0"/>
          <w:numId w:val="30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una </w:t>
      </w: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percentuale di sconto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>.</w:t>
      </w:r>
    </w:p>
    <w:p w14:paraId="68EDABD5" w14:textId="67CA678A" w:rsidR="00795461" w:rsidRDefault="0047762E" w:rsidP="00587F4D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I prodotti di tipo abbigliamento specificano anche una </w:t>
      </w:r>
      <w:r w:rsidRPr="0047762E">
        <w:rPr>
          <w:rFonts w:cstheme="minorHAnsi"/>
          <w:b/>
          <w:bCs/>
          <w:i/>
          <w:iCs/>
          <w:sz w:val="16"/>
          <w:szCs w:val="16"/>
          <w:lang w:val="it-IT"/>
        </w:rPr>
        <w:t>taglia</w:t>
      </w:r>
      <w:r>
        <w:rPr>
          <w:rFonts w:cstheme="minorHAnsi"/>
          <w:b/>
          <w:bCs/>
          <w:i/>
          <w:iCs/>
          <w:sz w:val="16"/>
          <w:szCs w:val="16"/>
          <w:lang w:val="it-IT"/>
        </w:rPr>
        <w:t xml:space="preserve"> </w:t>
      </w:r>
      <w:r>
        <w:rPr>
          <w:rFonts w:cstheme="minorHAnsi"/>
          <w:i/>
          <w:iCs/>
          <w:sz w:val="16"/>
          <w:szCs w:val="16"/>
          <w:lang w:val="it-IT"/>
        </w:rPr>
        <w:t xml:space="preserve">(string) e il </w:t>
      </w:r>
      <w:r w:rsidRPr="0047762E">
        <w:rPr>
          <w:rFonts w:cstheme="minorHAnsi"/>
          <w:b/>
          <w:bCs/>
          <w:i/>
          <w:iCs/>
          <w:sz w:val="16"/>
          <w:szCs w:val="16"/>
          <w:lang w:val="it-IT"/>
        </w:rPr>
        <w:t>brand</w:t>
      </w:r>
      <w:r>
        <w:rPr>
          <w:rFonts w:cstheme="minorHAnsi"/>
          <w:i/>
          <w:iCs/>
          <w:sz w:val="16"/>
          <w:szCs w:val="16"/>
          <w:lang w:val="it-IT"/>
        </w:rPr>
        <w:t xml:space="preserve"> (string), i prodotti alimentari hanno anche una </w:t>
      </w:r>
      <w:r w:rsidRPr="0047762E">
        <w:rPr>
          <w:rFonts w:cstheme="minorHAnsi"/>
          <w:b/>
          <w:bCs/>
          <w:i/>
          <w:iCs/>
          <w:sz w:val="16"/>
          <w:szCs w:val="16"/>
          <w:lang w:val="it-IT"/>
        </w:rPr>
        <w:t>data di scadenza</w:t>
      </w:r>
      <w:r>
        <w:rPr>
          <w:rFonts w:cstheme="minorHAnsi"/>
          <w:i/>
          <w:iCs/>
          <w:sz w:val="16"/>
          <w:szCs w:val="16"/>
          <w:lang w:val="it-IT"/>
        </w:rPr>
        <w:t xml:space="preserve"> mentre i prodotti di elettronica un </w:t>
      </w:r>
      <w:r w:rsidRPr="0047762E">
        <w:rPr>
          <w:rFonts w:cstheme="minorHAnsi"/>
          <w:b/>
          <w:bCs/>
          <w:i/>
          <w:iCs/>
          <w:sz w:val="16"/>
          <w:szCs w:val="16"/>
          <w:lang w:val="it-IT"/>
        </w:rPr>
        <w:t>produttore</w:t>
      </w:r>
      <w:r>
        <w:rPr>
          <w:rFonts w:cstheme="minorHAnsi"/>
          <w:i/>
          <w:iCs/>
          <w:sz w:val="16"/>
          <w:szCs w:val="16"/>
          <w:lang w:val="it-IT"/>
        </w:rPr>
        <w:t xml:space="preserve"> (string</w:t>
      </w:r>
      <w:r w:rsidR="009937F6">
        <w:rPr>
          <w:rFonts w:cstheme="minorHAnsi"/>
          <w:i/>
          <w:iCs/>
          <w:sz w:val="16"/>
          <w:szCs w:val="16"/>
          <w:lang w:val="it-IT"/>
        </w:rPr>
        <w:t>.</w:t>
      </w:r>
    </w:p>
    <w:p w14:paraId="395C7E38" w14:textId="77777777" w:rsidR="009937F6" w:rsidRDefault="009937F6" w:rsidP="00587F4D">
      <w:pPr>
        <w:rPr>
          <w:rFonts w:cstheme="minorHAnsi"/>
          <w:i/>
          <w:iCs/>
          <w:sz w:val="16"/>
          <w:szCs w:val="16"/>
          <w:lang w:val="it-IT"/>
        </w:rPr>
      </w:pPr>
    </w:p>
    <w:p w14:paraId="65A2BE0A" w14:textId="5AF30D92" w:rsidR="00587F4D" w:rsidRDefault="00587F4D" w:rsidP="00587F4D">
      <w:pPr>
        <w:rPr>
          <w:rFonts w:cstheme="minorHAnsi"/>
          <w:i/>
          <w:iCs/>
          <w:sz w:val="16"/>
          <w:szCs w:val="16"/>
          <w:lang w:val="it-IT"/>
        </w:rPr>
      </w:pPr>
      <w:r w:rsidRPr="00587F4D">
        <w:rPr>
          <w:rFonts w:cstheme="minorHAnsi"/>
          <w:i/>
          <w:iCs/>
          <w:sz w:val="16"/>
          <w:szCs w:val="16"/>
          <w:lang w:val="it-IT"/>
        </w:rPr>
        <w:t xml:space="preserve">Per ogni utente è previsto un solo carrello contenente </w:t>
      </w:r>
      <w:r>
        <w:rPr>
          <w:rFonts w:cstheme="minorHAnsi"/>
          <w:i/>
          <w:iCs/>
          <w:sz w:val="16"/>
          <w:szCs w:val="16"/>
          <w:lang w:val="it-IT"/>
        </w:rPr>
        <w:t>le righe di</w:t>
      </w:r>
      <w:r w:rsidRPr="00587F4D">
        <w:rPr>
          <w:rFonts w:cstheme="minorHAnsi"/>
          <w:i/>
          <w:iCs/>
          <w:sz w:val="16"/>
          <w:szCs w:val="16"/>
          <w:lang w:val="it-IT"/>
        </w:rPr>
        <w:t xml:space="preserve"> </w:t>
      </w:r>
      <w:r>
        <w:rPr>
          <w:rFonts w:cstheme="minorHAnsi"/>
          <w:i/>
          <w:iCs/>
          <w:sz w:val="16"/>
          <w:szCs w:val="16"/>
          <w:lang w:val="it-IT"/>
        </w:rPr>
        <w:t>dettaglio dell’ordine</w:t>
      </w:r>
      <w:r w:rsidRPr="00587F4D">
        <w:rPr>
          <w:rFonts w:cstheme="minorHAnsi"/>
          <w:i/>
          <w:iCs/>
          <w:sz w:val="16"/>
          <w:szCs w:val="16"/>
          <w:lang w:val="it-IT"/>
        </w:rPr>
        <w:t xml:space="preserve"> e </w:t>
      </w:r>
      <w:r>
        <w:rPr>
          <w:rFonts w:cstheme="minorHAnsi"/>
          <w:i/>
          <w:iCs/>
          <w:sz w:val="16"/>
          <w:szCs w:val="16"/>
          <w:lang w:val="it-IT"/>
        </w:rPr>
        <w:t>il</w:t>
      </w:r>
      <w:r w:rsidRPr="00587F4D">
        <w:rPr>
          <w:rFonts w:cstheme="minorHAnsi"/>
          <w:i/>
          <w:iCs/>
          <w:sz w:val="16"/>
          <w:szCs w:val="16"/>
          <w:lang w:val="it-IT"/>
        </w:rPr>
        <w:t xml:space="preserve"> prezzo totale da pagare</w:t>
      </w:r>
      <w:r>
        <w:rPr>
          <w:rFonts w:cstheme="minorHAnsi"/>
          <w:i/>
          <w:iCs/>
          <w:sz w:val="16"/>
          <w:szCs w:val="16"/>
          <w:lang w:val="it-IT"/>
        </w:rPr>
        <w:t xml:space="preserve"> </w:t>
      </w:r>
      <w:r w:rsidRPr="00587F4D">
        <w:rPr>
          <w:rFonts w:cstheme="minorHAnsi"/>
          <w:i/>
          <w:iCs/>
          <w:sz w:val="16"/>
          <w:szCs w:val="16"/>
          <w:lang w:val="it-IT"/>
        </w:rPr>
        <w:t>(nota: è importante risalire dall’utente al carrello e non il viceversa).</w:t>
      </w:r>
    </w:p>
    <w:p w14:paraId="28C46425" w14:textId="77777777" w:rsidR="001438C8" w:rsidRPr="00587F4D" w:rsidRDefault="001438C8" w:rsidP="00587F4D">
      <w:pPr>
        <w:rPr>
          <w:rFonts w:cstheme="minorHAnsi"/>
          <w:i/>
          <w:iCs/>
          <w:sz w:val="16"/>
          <w:szCs w:val="16"/>
          <w:lang w:val="it-IT"/>
        </w:rPr>
      </w:pPr>
    </w:p>
    <w:p w14:paraId="0F6F333F" w14:textId="378BC39D" w:rsidR="00587F4D" w:rsidRDefault="00587F4D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lastRenderedPageBreak/>
        <w:t>Ciascuna riga di dettaglio contiene le seguenti caratteristiche:</w:t>
      </w:r>
    </w:p>
    <w:p w14:paraId="09DB9AC7" w14:textId="77777777" w:rsidR="001438C8" w:rsidRPr="001438C8" w:rsidRDefault="00587F4D" w:rsidP="001438C8">
      <w:pPr>
        <w:pStyle w:val="ListParagraph"/>
        <w:numPr>
          <w:ilvl w:val="0"/>
          <w:numId w:val="29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prodotto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, </w:t>
      </w:r>
    </w:p>
    <w:p w14:paraId="0B67AA0A" w14:textId="0E4B3602" w:rsidR="001438C8" w:rsidRPr="001438C8" w:rsidRDefault="00587F4D" w:rsidP="001438C8">
      <w:pPr>
        <w:pStyle w:val="ListParagraph"/>
        <w:numPr>
          <w:ilvl w:val="0"/>
          <w:numId w:val="29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la </w:t>
      </w: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quantità</w:t>
      </w:r>
      <w:r w:rsid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 xml:space="preserve"> ordinata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, </w:t>
      </w:r>
    </w:p>
    <w:p w14:paraId="1B9C2392" w14:textId="77777777" w:rsidR="001438C8" w:rsidRPr="001438C8" w:rsidRDefault="00587F4D" w:rsidP="00587F4D">
      <w:pPr>
        <w:pStyle w:val="ListParagraph"/>
        <w:numPr>
          <w:ilvl w:val="0"/>
          <w:numId w:val="29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il </w:t>
      </w: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prezzo totale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 </w:t>
      </w:r>
      <w:r w:rsidR="001438C8"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al netto dello sconto 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(rispetto alla quantità e al prezzo “pieno” del prodotto), </w:t>
      </w:r>
    </w:p>
    <w:p w14:paraId="07DC394D" w14:textId="24FD11AF" w:rsidR="00587F4D" w:rsidRPr="001438C8" w:rsidRDefault="00587F4D" w:rsidP="00587F4D">
      <w:pPr>
        <w:pStyle w:val="ListParagraph"/>
        <w:numPr>
          <w:ilvl w:val="0"/>
          <w:numId w:val="29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il </w:t>
      </w: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prezzo totale scontato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 (calcolato rispetto alla percentuale di sconto del singolo prodotto).</w:t>
      </w:r>
    </w:p>
    <w:p w14:paraId="6CCCBA71" w14:textId="77777777" w:rsidR="009937F6" w:rsidRDefault="009937F6" w:rsidP="001438C8">
      <w:pPr>
        <w:rPr>
          <w:rFonts w:cstheme="minorHAnsi"/>
          <w:i/>
          <w:iCs/>
          <w:sz w:val="16"/>
          <w:szCs w:val="16"/>
          <w:lang w:val="it-IT"/>
        </w:rPr>
      </w:pPr>
    </w:p>
    <w:p w14:paraId="7A0E5385" w14:textId="1551B609" w:rsidR="001438C8" w:rsidRPr="001438C8" w:rsidRDefault="001438C8" w:rsidP="001438C8">
      <w:p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>All’accesso, viene chiest</w:t>
      </w:r>
      <w:r w:rsidR="009937F6">
        <w:rPr>
          <w:rFonts w:cstheme="minorHAnsi"/>
          <w:i/>
          <w:iCs/>
          <w:sz w:val="16"/>
          <w:szCs w:val="16"/>
          <w:lang w:val="it-IT"/>
        </w:rPr>
        <w:t>o</w:t>
      </w:r>
      <w:r w:rsidRPr="001438C8">
        <w:rPr>
          <w:rFonts w:cstheme="minorHAnsi"/>
          <w:i/>
          <w:iCs/>
          <w:sz w:val="16"/>
          <w:szCs w:val="16"/>
          <w:lang w:val="it-IT"/>
        </w:rPr>
        <w:t xml:space="preserve"> username e password. Se sono corrette si accede al menu.</w:t>
      </w:r>
    </w:p>
    <w:p w14:paraId="12A7155F" w14:textId="77777777" w:rsidR="001438C8" w:rsidRPr="001438C8" w:rsidRDefault="001438C8" w:rsidP="001438C8">
      <w:pPr>
        <w:numPr>
          <w:ilvl w:val="0"/>
          <w:numId w:val="31"/>
        </w:num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 xml:space="preserve">Aggiungi prodotto al carrello* </w:t>
      </w:r>
    </w:p>
    <w:p w14:paraId="2EEBA153" w14:textId="77777777" w:rsidR="001438C8" w:rsidRPr="001438C8" w:rsidRDefault="001438C8" w:rsidP="001438C8">
      <w:pPr>
        <w:numPr>
          <w:ilvl w:val="0"/>
          <w:numId w:val="31"/>
        </w:num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 xml:space="preserve">Elimina prodotto </w:t>
      </w:r>
    </w:p>
    <w:p w14:paraId="2098AF64" w14:textId="2B43486A" w:rsidR="001438C8" w:rsidRPr="001438C8" w:rsidRDefault="001438C8" w:rsidP="001438C8">
      <w:pPr>
        <w:numPr>
          <w:ilvl w:val="0"/>
          <w:numId w:val="31"/>
        </w:num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>Modifica</w:t>
      </w:r>
      <w:r w:rsidR="00113F49">
        <w:rPr>
          <w:rFonts w:cstheme="minorHAnsi"/>
          <w:i/>
          <w:iCs/>
          <w:sz w:val="16"/>
          <w:szCs w:val="16"/>
          <w:lang w:val="it-IT"/>
        </w:rPr>
        <w:t xml:space="preserve"> la</w:t>
      </w:r>
      <w:r w:rsidRPr="001438C8">
        <w:rPr>
          <w:rFonts w:cstheme="minorHAnsi"/>
          <w:i/>
          <w:iCs/>
          <w:sz w:val="16"/>
          <w:szCs w:val="16"/>
          <w:lang w:val="it-IT"/>
        </w:rPr>
        <w:t xml:space="preserve"> quantità di un prodotto già inserito </w:t>
      </w:r>
    </w:p>
    <w:p w14:paraId="1C8D58AF" w14:textId="647878D5" w:rsidR="001438C8" w:rsidRPr="001438C8" w:rsidRDefault="001438C8" w:rsidP="001438C8">
      <w:pPr>
        <w:numPr>
          <w:ilvl w:val="0"/>
          <w:numId w:val="31"/>
        </w:num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>Stampa a video riepilogo del carrello</w:t>
      </w:r>
      <w:r w:rsidR="009937F6">
        <w:rPr>
          <w:rFonts w:cstheme="minorHAnsi"/>
          <w:i/>
          <w:iCs/>
          <w:sz w:val="16"/>
          <w:szCs w:val="16"/>
          <w:lang w:val="it-IT"/>
        </w:rPr>
        <w:t xml:space="preserve"> dell’utente</w:t>
      </w:r>
      <w:r w:rsidRPr="001438C8">
        <w:rPr>
          <w:rFonts w:cstheme="minorHAnsi"/>
          <w:i/>
          <w:iCs/>
          <w:sz w:val="16"/>
          <w:szCs w:val="16"/>
          <w:lang w:val="it-IT"/>
        </w:rPr>
        <w:t xml:space="preserve"> (formato a piacere) </w:t>
      </w:r>
    </w:p>
    <w:p w14:paraId="759004BE" w14:textId="77777777" w:rsidR="001438C8" w:rsidRPr="001438C8" w:rsidRDefault="001438C8" w:rsidP="001438C8">
      <w:pPr>
        <w:numPr>
          <w:ilvl w:val="0"/>
          <w:numId w:val="31"/>
        </w:num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 xml:space="preserve">Esci </w:t>
      </w:r>
    </w:p>
    <w:p w14:paraId="7E200508" w14:textId="4D10F145" w:rsidR="00152454" w:rsidRPr="001438C8" w:rsidRDefault="001438C8" w:rsidP="004C26A0">
      <w:p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>*</w:t>
      </w:r>
      <w:r w:rsidR="00113F49">
        <w:rPr>
          <w:rFonts w:cstheme="minorHAnsi"/>
          <w:i/>
          <w:iCs/>
          <w:sz w:val="16"/>
          <w:szCs w:val="16"/>
          <w:lang w:val="it-IT"/>
        </w:rPr>
        <w:t>N</w:t>
      </w:r>
      <w:r w:rsidRPr="001438C8">
        <w:rPr>
          <w:rFonts w:cstheme="minorHAnsi"/>
          <w:i/>
          <w:iCs/>
          <w:sz w:val="16"/>
          <w:szCs w:val="16"/>
          <w:lang w:val="it-IT"/>
        </w:rPr>
        <w:t>el caso sia inserito un prodotto che già esiste nel carrello questo va a modificare la quantità del prodotto precedentemente inserito.</w:t>
      </w:r>
    </w:p>
    <w:p w14:paraId="28422232" w14:textId="77777777" w:rsidR="001438C8" w:rsidRDefault="001438C8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0403F619" w14:textId="500D45F8" w:rsidR="00152454" w:rsidRPr="00802A5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  <w:r w:rsidRPr="00802A50">
        <w:rPr>
          <w:rFonts w:cstheme="minorHAnsi"/>
          <w:i/>
          <w:iCs/>
          <w:sz w:val="16"/>
          <w:szCs w:val="16"/>
          <w:lang w:val="it-IT"/>
        </w:rPr>
        <w:t>Requisiti tecnici:</w:t>
      </w:r>
    </w:p>
    <w:p w14:paraId="26A4D60B" w14:textId="7663B640" w:rsidR="00152454" w:rsidRPr="00802A5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  <w:r w:rsidRPr="00802A50">
        <w:rPr>
          <w:rFonts w:cstheme="minorHAnsi"/>
          <w:i/>
          <w:iCs/>
          <w:sz w:val="16"/>
          <w:szCs w:val="16"/>
          <w:lang w:val="it-IT"/>
        </w:rPr>
        <w:t>-</w:t>
      </w:r>
      <w:r w:rsidR="001438C8">
        <w:rPr>
          <w:rFonts w:cstheme="minorHAnsi"/>
          <w:i/>
          <w:iCs/>
          <w:sz w:val="16"/>
          <w:szCs w:val="16"/>
          <w:lang w:val="it-IT"/>
        </w:rPr>
        <w:t xml:space="preserve"> Rappresentare opportunamente la gerarchia dei prodotti.</w:t>
      </w:r>
    </w:p>
    <w:p w14:paraId="001F8638" w14:textId="226D1244" w:rsidR="00152454" w:rsidRPr="00802A5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  <w:r w:rsidRPr="00802A50">
        <w:rPr>
          <w:rFonts w:cstheme="minorHAnsi"/>
          <w:i/>
          <w:iCs/>
          <w:sz w:val="16"/>
          <w:szCs w:val="16"/>
          <w:lang w:val="it-IT"/>
        </w:rPr>
        <w:t>-</w:t>
      </w:r>
      <w:r w:rsidR="00113F49">
        <w:rPr>
          <w:rFonts w:cstheme="minorHAnsi"/>
          <w:i/>
          <w:iCs/>
          <w:sz w:val="16"/>
          <w:szCs w:val="16"/>
          <w:lang w:val="it-IT"/>
        </w:rPr>
        <w:t xml:space="preserve"> Utilizzare la collection adeguata considerando che ogni prodotto ha un codice univoco.</w:t>
      </w:r>
    </w:p>
    <w:p w14:paraId="4A58A335" w14:textId="39147558" w:rsidR="00152454" w:rsidRPr="00802A5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60E68E41" w14:textId="601994E4" w:rsidR="00152454" w:rsidRPr="00802A5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  <w:r w:rsidRPr="00802A50">
        <w:rPr>
          <w:rFonts w:cstheme="minorHAnsi"/>
          <w:i/>
          <w:iCs/>
          <w:sz w:val="16"/>
          <w:szCs w:val="16"/>
          <w:lang w:val="it-IT"/>
        </w:rPr>
        <w:t>Consigli:</w:t>
      </w:r>
    </w:p>
    <w:p w14:paraId="5071D6C1" w14:textId="524864E3" w:rsidR="00152454" w:rsidRPr="00113F49" w:rsidRDefault="00113F49" w:rsidP="00113F49">
      <w:pPr>
        <w:rPr>
          <w:rFonts w:cstheme="minorHAnsi"/>
          <w:i/>
          <w:iCs/>
          <w:sz w:val="16"/>
          <w:szCs w:val="16"/>
          <w:lang w:val="it-IT"/>
        </w:rPr>
      </w:pPr>
      <w:r w:rsidRPr="00113F49">
        <w:rPr>
          <w:rFonts w:cstheme="minorHAnsi"/>
          <w:i/>
          <w:iCs/>
          <w:sz w:val="16"/>
          <w:szCs w:val="16"/>
          <w:lang w:val="it-IT"/>
        </w:rPr>
        <w:t>C</w:t>
      </w:r>
      <w:r w:rsidR="00152454" w:rsidRPr="00113F49">
        <w:rPr>
          <w:rFonts w:cstheme="minorHAnsi"/>
          <w:i/>
          <w:iCs/>
          <w:sz w:val="16"/>
          <w:szCs w:val="16"/>
          <w:lang w:val="it-IT"/>
        </w:rPr>
        <w:t>reare metodi ad hoc per crear</w:t>
      </w:r>
      <w:r w:rsidR="009937F6">
        <w:rPr>
          <w:rFonts w:cstheme="minorHAnsi"/>
          <w:i/>
          <w:iCs/>
          <w:sz w:val="16"/>
          <w:szCs w:val="16"/>
          <w:lang w:val="it-IT"/>
        </w:rPr>
        <w:t>e le entità di partenza “precaricate” nell’e-commerce.</w:t>
      </w:r>
    </w:p>
    <w:p w14:paraId="7D809981" w14:textId="62EC5045" w:rsidR="00152454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1E1A7F42" w14:textId="43E2BC8F" w:rsidR="00152454" w:rsidRPr="004C26A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052DEA90" w14:textId="4D8C3E8C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18486F75" w14:textId="2DE892E1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647B87E3" w14:textId="1EA65AFF" w:rsidR="008D7390" w:rsidRPr="000C4A51" w:rsidRDefault="000C4A51" w:rsidP="00AC2C1B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Mettere la prova pratica e teorica su Github.</w:t>
      </w:r>
    </w:p>
    <w:p w14:paraId="3EA5CAB9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576FBF3" w14:textId="036D1963" w:rsidR="008D7390" w:rsidRPr="00AC2C1B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25934DAB" w14:textId="77777777" w:rsidR="00AC2C1B" w:rsidRP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A6169D3" w14:textId="2625799A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60241A78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ECBB5F2" w14:textId="4F8E418A" w:rsidR="00225A62" w:rsidRPr="0047762E" w:rsidRDefault="00225A62" w:rsidP="0047762E">
      <w:pPr>
        <w:rPr>
          <w:rFonts w:cstheme="minorHAnsi"/>
          <w:i/>
          <w:iCs/>
          <w:sz w:val="16"/>
          <w:szCs w:val="16"/>
          <w:lang w:val="it-IT"/>
        </w:rPr>
      </w:pPr>
    </w:p>
    <w:sectPr w:rsidR="00225A62" w:rsidRPr="0047762E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67D0B" w14:textId="77777777" w:rsidR="00433A74" w:rsidRDefault="00433A74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40D6972F" w14:textId="77777777" w:rsidR="00433A74" w:rsidRDefault="00433A74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C52C0" w14:textId="77777777" w:rsidR="00433A74" w:rsidRDefault="00433A74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677385E1" w14:textId="77777777" w:rsidR="00433A74" w:rsidRDefault="00433A74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6DD7"/>
    <w:multiLevelType w:val="hybridMultilevel"/>
    <w:tmpl w:val="3D041688"/>
    <w:lvl w:ilvl="0" w:tplc="E1063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5AB6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F6F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CCE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FCB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CD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E2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67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6F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77346D"/>
    <w:multiLevelType w:val="hybridMultilevel"/>
    <w:tmpl w:val="FA38CE78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 w15:restartNumberingAfterBreak="0">
    <w:nsid w:val="0FF67DB6"/>
    <w:multiLevelType w:val="hybridMultilevel"/>
    <w:tmpl w:val="2A1A9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46EF1"/>
    <w:multiLevelType w:val="hybridMultilevel"/>
    <w:tmpl w:val="289E8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2503D"/>
    <w:multiLevelType w:val="hybridMultilevel"/>
    <w:tmpl w:val="E966B1AC"/>
    <w:lvl w:ilvl="0" w:tplc="B714F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42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03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C4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E3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0C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A3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A7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561BF2"/>
    <w:multiLevelType w:val="hybridMultilevel"/>
    <w:tmpl w:val="8BFA6816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1D894FF2"/>
    <w:multiLevelType w:val="hybridMultilevel"/>
    <w:tmpl w:val="93D242BC"/>
    <w:lvl w:ilvl="0" w:tplc="AA18F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6D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06B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F8F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E5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081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44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266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D06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71F189D"/>
    <w:multiLevelType w:val="hybridMultilevel"/>
    <w:tmpl w:val="4EDCC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E6256"/>
    <w:multiLevelType w:val="multilevel"/>
    <w:tmpl w:val="9A1C8920"/>
    <w:numStyleLink w:val="Answers"/>
  </w:abstractNum>
  <w:abstractNum w:abstractNumId="14" w15:restartNumberingAfterBreak="0">
    <w:nsid w:val="33771E68"/>
    <w:multiLevelType w:val="multilevel"/>
    <w:tmpl w:val="9A1C8920"/>
    <w:numStyleLink w:val="Answers"/>
  </w:abstractNum>
  <w:abstractNum w:abstractNumId="15" w15:restartNumberingAfterBreak="0">
    <w:nsid w:val="382060B8"/>
    <w:multiLevelType w:val="hybridMultilevel"/>
    <w:tmpl w:val="92E27ED4"/>
    <w:lvl w:ilvl="0" w:tplc="039A6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89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08A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C4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5AB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C3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966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E69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25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B8B7B22"/>
    <w:multiLevelType w:val="multilevel"/>
    <w:tmpl w:val="9A1C8920"/>
    <w:numStyleLink w:val="Answers"/>
  </w:abstractNum>
  <w:abstractNum w:abstractNumId="17" w15:restartNumberingAfterBreak="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D2F93"/>
    <w:multiLevelType w:val="hybridMultilevel"/>
    <w:tmpl w:val="A5DC892E"/>
    <w:lvl w:ilvl="0" w:tplc="2BB29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1010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EE09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B419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9C7C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A26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601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4CF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B80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355185"/>
    <w:multiLevelType w:val="multilevel"/>
    <w:tmpl w:val="9A1C8920"/>
    <w:numStyleLink w:val="Answers"/>
  </w:abstractNum>
  <w:abstractNum w:abstractNumId="21" w15:restartNumberingAfterBreak="0">
    <w:nsid w:val="49AF741D"/>
    <w:multiLevelType w:val="multilevel"/>
    <w:tmpl w:val="9A1C8920"/>
    <w:numStyleLink w:val="Answers"/>
  </w:abstractNum>
  <w:abstractNum w:abstractNumId="22" w15:restartNumberingAfterBreak="0">
    <w:nsid w:val="4FB814CE"/>
    <w:multiLevelType w:val="hybridMultilevel"/>
    <w:tmpl w:val="B4268C90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3" w15:restartNumberingAfterBreak="0">
    <w:nsid w:val="5F7A0F89"/>
    <w:multiLevelType w:val="hybridMultilevel"/>
    <w:tmpl w:val="7E86772C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4" w15:restartNumberingAfterBreak="0">
    <w:nsid w:val="67173671"/>
    <w:multiLevelType w:val="multilevel"/>
    <w:tmpl w:val="9A1C8920"/>
    <w:numStyleLink w:val="Answers"/>
  </w:abstractNum>
  <w:abstractNum w:abstractNumId="25" w15:restartNumberingAfterBreak="0">
    <w:nsid w:val="71301E71"/>
    <w:multiLevelType w:val="hybridMultilevel"/>
    <w:tmpl w:val="D602C1AA"/>
    <w:lvl w:ilvl="0" w:tplc="FED610E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BB163B"/>
    <w:multiLevelType w:val="hybridMultilevel"/>
    <w:tmpl w:val="0C1E2294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1"/>
  </w:num>
  <w:num w:numId="17">
    <w:abstractNumId w:val="18"/>
  </w:num>
  <w:num w:numId="18">
    <w:abstractNumId w:val="0"/>
  </w:num>
  <w:num w:numId="19">
    <w:abstractNumId w:val="8"/>
  </w:num>
  <w:num w:numId="20">
    <w:abstractNumId w:val="26"/>
  </w:num>
  <w:num w:numId="21">
    <w:abstractNumId w:val="17"/>
  </w:num>
  <w:num w:numId="22">
    <w:abstractNumId w:val="12"/>
  </w:num>
  <w:num w:numId="23">
    <w:abstractNumId w:val="4"/>
  </w:num>
  <w:num w:numId="24">
    <w:abstractNumId w:val="2"/>
  </w:num>
  <w:num w:numId="25">
    <w:abstractNumId w:val="22"/>
  </w:num>
  <w:num w:numId="26">
    <w:abstractNumId w:val="10"/>
  </w:num>
  <w:num w:numId="27">
    <w:abstractNumId w:val="23"/>
  </w:num>
  <w:num w:numId="28">
    <w:abstractNumId w:val="6"/>
  </w:num>
  <w:num w:numId="29">
    <w:abstractNumId w:val="3"/>
  </w:num>
  <w:num w:numId="30">
    <w:abstractNumId w:val="28"/>
  </w:num>
  <w:num w:numId="31">
    <w:abstractNumId w:val="19"/>
  </w:num>
  <w:num w:numId="32">
    <w:abstractNumId w:val="7"/>
  </w:num>
  <w:num w:numId="33">
    <w:abstractNumId w:val="1"/>
  </w:num>
  <w:num w:numId="34">
    <w:abstractNumId w:val="15"/>
  </w:num>
  <w:num w:numId="35">
    <w:abstractNumId w:val="5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154CD"/>
    <w:rsid w:val="0008558D"/>
    <w:rsid w:val="000C4A51"/>
    <w:rsid w:val="000D4714"/>
    <w:rsid w:val="000E5240"/>
    <w:rsid w:val="000E60BC"/>
    <w:rsid w:val="00113F49"/>
    <w:rsid w:val="001201DB"/>
    <w:rsid w:val="00123AE9"/>
    <w:rsid w:val="00130C36"/>
    <w:rsid w:val="00132BA7"/>
    <w:rsid w:val="00135EC2"/>
    <w:rsid w:val="00141303"/>
    <w:rsid w:val="0014318B"/>
    <w:rsid w:val="001438C8"/>
    <w:rsid w:val="00152454"/>
    <w:rsid w:val="001600FB"/>
    <w:rsid w:val="001A3C39"/>
    <w:rsid w:val="001B6AE1"/>
    <w:rsid w:val="001C0245"/>
    <w:rsid w:val="001E6010"/>
    <w:rsid w:val="001F250D"/>
    <w:rsid w:val="00201EE0"/>
    <w:rsid w:val="002117D7"/>
    <w:rsid w:val="00221D3B"/>
    <w:rsid w:val="00225A62"/>
    <w:rsid w:val="00230A4D"/>
    <w:rsid w:val="00261529"/>
    <w:rsid w:val="002733D1"/>
    <w:rsid w:val="00276425"/>
    <w:rsid w:val="002825D6"/>
    <w:rsid w:val="002D0170"/>
    <w:rsid w:val="002F2AFA"/>
    <w:rsid w:val="00315CD3"/>
    <w:rsid w:val="00316F0A"/>
    <w:rsid w:val="00331C39"/>
    <w:rsid w:val="003444B6"/>
    <w:rsid w:val="00347AB7"/>
    <w:rsid w:val="00356CAC"/>
    <w:rsid w:val="003862F7"/>
    <w:rsid w:val="003A0670"/>
    <w:rsid w:val="003D7282"/>
    <w:rsid w:val="003E162F"/>
    <w:rsid w:val="003E30EA"/>
    <w:rsid w:val="003F4E5B"/>
    <w:rsid w:val="00402F9B"/>
    <w:rsid w:val="004254F0"/>
    <w:rsid w:val="00426627"/>
    <w:rsid w:val="00433A74"/>
    <w:rsid w:val="00440691"/>
    <w:rsid w:val="00443C7E"/>
    <w:rsid w:val="00446E50"/>
    <w:rsid w:val="00452347"/>
    <w:rsid w:val="00457A53"/>
    <w:rsid w:val="00464B0E"/>
    <w:rsid w:val="0047762E"/>
    <w:rsid w:val="00496042"/>
    <w:rsid w:val="004C26A0"/>
    <w:rsid w:val="0053305A"/>
    <w:rsid w:val="00547F36"/>
    <w:rsid w:val="005645F9"/>
    <w:rsid w:val="00586A29"/>
    <w:rsid w:val="00587F4D"/>
    <w:rsid w:val="005A2070"/>
    <w:rsid w:val="006041E2"/>
    <w:rsid w:val="00633EA3"/>
    <w:rsid w:val="006A5B48"/>
    <w:rsid w:val="006B7942"/>
    <w:rsid w:val="006E2140"/>
    <w:rsid w:val="006E3EC5"/>
    <w:rsid w:val="006E7CC3"/>
    <w:rsid w:val="006F4A3F"/>
    <w:rsid w:val="00717D31"/>
    <w:rsid w:val="0072454E"/>
    <w:rsid w:val="00731D2B"/>
    <w:rsid w:val="0078731A"/>
    <w:rsid w:val="007913B5"/>
    <w:rsid w:val="00795461"/>
    <w:rsid w:val="007B5F2A"/>
    <w:rsid w:val="007C00E4"/>
    <w:rsid w:val="007D2B30"/>
    <w:rsid w:val="007E3CB3"/>
    <w:rsid w:val="00802A50"/>
    <w:rsid w:val="008120C2"/>
    <w:rsid w:val="00823BF3"/>
    <w:rsid w:val="0084271B"/>
    <w:rsid w:val="0084793A"/>
    <w:rsid w:val="008739A2"/>
    <w:rsid w:val="008B5649"/>
    <w:rsid w:val="008C72EE"/>
    <w:rsid w:val="008D26C4"/>
    <w:rsid w:val="008D7390"/>
    <w:rsid w:val="008E653D"/>
    <w:rsid w:val="00910C80"/>
    <w:rsid w:val="009200E1"/>
    <w:rsid w:val="0092010E"/>
    <w:rsid w:val="00957D96"/>
    <w:rsid w:val="009937F6"/>
    <w:rsid w:val="009A1BF9"/>
    <w:rsid w:val="009A5097"/>
    <w:rsid w:val="009D7EFD"/>
    <w:rsid w:val="00A1545F"/>
    <w:rsid w:val="00A229CC"/>
    <w:rsid w:val="00A360C5"/>
    <w:rsid w:val="00A74FF3"/>
    <w:rsid w:val="00A75582"/>
    <w:rsid w:val="00A9761D"/>
    <w:rsid w:val="00AA5916"/>
    <w:rsid w:val="00AC2C1B"/>
    <w:rsid w:val="00B03500"/>
    <w:rsid w:val="00B142D7"/>
    <w:rsid w:val="00B219E6"/>
    <w:rsid w:val="00B37908"/>
    <w:rsid w:val="00B67E28"/>
    <w:rsid w:val="00B915D5"/>
    <w:rsid w:val="00BA5730"/>
    <w:rsid w:val="00BC1DFD"/>
    <w:rsid w:val="00BF0094"/>
    <w:rsid w:val="00BF641C"/>
    <w:rsid w:val="00C329F9"/>
    <w:rsid w:val="00C47810"/>
    <w:rsid w:val="00C537D0"/>
    <w:rsid w:val="00C71FAF"/>
    <w:rsid w:val="00C8122C"/>
    <w:rsid w:val="00C83061"/>
    <w:rsid w:val="00CA3B5B"/>
    <w:rsid w:val="00CB3446"/>
    <w:rsid w:val="00CB67A9"/>
    <w:rsid w:val="00CB75DF"/>
    <w:rsid w:val="00CC050D"/>
    <w:rsid w:val="00CC1942"/>
    <w:rsid w:val="00CC6F4B"/>
    <w:rsid w:val="00CD04EC"/>
    <w:rsid w:val="00CE3BE3"/>
    <w:rsid w:val="00CE5FBE"/>
    <w:rsid w:val="00D07AF4"/>
    <w:rsid w:val="00D20C89"/>
    <w:rsid w:val="00D26666"/>
    <w:rsid w:val="00D40B1D"/>
    <w:rsid w:val="00D6178B"/>
    <w:rsid w:val="00D61D28"/>
    <w:rsid w:val="00D8241B"/>
    <w:rsid w:val="00D9344E"/>
    <w:rsid w:val="00DA34E6"/>
    <w:rsid w:val="00DA5C84"/>
    <w:rsid w:val="00DB470B"/>
    <w:rsid w:val="00E0358B"/>
    <w:rsid w:val="00E04A03"/>
    <w:rsid w:val="00E1423C"/>
    <w:rsid w:val="00E66EA4"/>
    <w:rsid w:val="00E7015D"/>
    <w:rsid w:val="00E94E57"/>
    <w:rsid w:val="00EA60A6"/>
    <w:rsid w:val="00ED5009"/>
    <w:rsid w:val="00ED5A4F"/>
    <w:rsid w:val="00EF68B0"/>
    <w:rsid w:val="00F60AF1"/>
    <w:rsid w:val="00FA22C4"/>
    <w:rsid w:val="00FC6BAD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5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3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25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62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7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7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71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43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388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123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7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493</TotalTime>
  <Pages>4</Pages>
  <Words>1041</Words>
  <Characters>5940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Isabella Centofanti (c)</cp:lastModifiedBy>
  <cp:revision>12</cp:revision>
  <cp:lastPrinted>2004-01-22T16:32:00Z</cp:lastPrinted>
  <dcterms:created xsi:type="dcterms:W3CDTF">2021-02-26T08:04:00Z</dcterms:created>
  <dcterms:modified xsi:type="dcterms:W3CDTF">2021-06-04T09:20:00Z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2021-06-04T07:08:27Z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d9e67717-e000-445a-bdd1-54a2a2353c17</vt:lpwstr>
  </property>
  <property fmtid="{D5CDD505-2E9C-101B-9397-08002B2CF9AE}" pid="21" name="MSIP_Label_5fae8262-b78e-4366-8929-a5d6aac95320_ContentBits">
    <vt:lpwstr>0</vt:lpwstr>
  </property>
</Properties>
</file>